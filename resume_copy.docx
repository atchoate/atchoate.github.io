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BC01E6" w:rsidRPr="00EC0F79" w:rsidTr="000334C1">
        <w:trPr>
          <w:trHeight w:val="540"/>
        </w:trPr>
        <w:tc>
          <w:tcPr>
            <w:tcW w:w="540" w:type="dxa"/>
            <w:gridSpan w:val="3"/>
          </w:tcPr>
          <w:p w:rsidR="00BC01E6" w:rsidRDefault="00BC01E6" w:rsidP="00BC01E6"/>
        </w:tc>
        <w:sdt>
          <w:sdtPr>
            <w:id w:val="-824886985"/>
            <w:placeholder>
              <w:docPart w:val="CBEE2B798DF69743A2EA16AA29C4EDDF"/>
            </w:placeholder>
            <w:temporary/>
            <w:showingPlcHdr/>
            <w15:appearance w15:val="hidden"/>
          </w:sdtPr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BC01E6" w:rsidRDefault="00BC01E6" w:rsidP="00BC01E6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BC01E6" w:rsidRDefault="00BC01E6" w:rsidP="00BC01E6"/>
        </w:tc>
        <w:tc>
          <w:tcPr>
            <w:tcW w:w="720" w:type="dxa"/>
            <w:vMerge w:val="restart"/>
          </w:tcPr>
          <w:p w:rsidR="00BC01E6" w:rsidRDefault="00BC01E6" w:rsidP="00BC01E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1" locked="0" layoutInCell="1" allowOverlap="1" wp14:anchorId="69D2AF2A" wp14:editId="5296DAB7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A47E61" id="Group 94" o:spid="_x0000_s1026" style="position:absolute;margin-left:-192.6pt;margin-top:-95.5pt;width:210.2pt;height:1041.1pt;z-index:-251575296;mso-position-horizontal-relative:page;mso-position-vertical-relative:margin;mso-width-relative:margin;mso-height-relative:margin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">
                      <v:group id="Group 12" o:spid="_x0000_s1027" style="position:absolute;top:62198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<v:group id="Group 6" o:spid="_x0000_s1028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&#13;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&#13;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&#13;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group id="Group 20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&#13;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&#13;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&#13;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  <v:group id="Group 79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&#13;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&#13;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&#13;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    <v:group id="Group 89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SFxwAAAOAAAAAPAAAAZHJzL2Rvd25yZXYueG1sRI9BSwMx&#13;&#10;EIXvQv9DmII3m60Hq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KwoxIXHAAAA4AAA&#13;&#10;AA8AAAAAAAAAAAAAAAAABwIAAGRycy9kb3ducmV2LnhtbFBLBQYAAAAAAwADALcAAAD7AgAAAAA=&#13;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&#13;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xN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HiawN+hdAbk4goAAP//AwBQSwECLQAUAAYACAAAACEA2+H2y+4AAACFAQAAEwAAAAAA&#13;&#10;AAAAAAAAAAAAAAAAW0NvbnRlbnRfVHlwZXNdLnhtbFBLAQItABQABgAIAAAAIQBa9CxbvwAAABUB&#13;&#10;AAALAAAAAAAAAAAAAAAAAB8BAABfcmVscy8ucmVsc1BLAQItABQABgAIAAAAIQCw1axNyAAAAOAA&#13;&#10;AAAPAAAAAAAAAAAAAAAAAAcCAABkcnMvZG93bnJldi54bWxQSwUGAAAAAAMAAwC3AAAA/AIAAAAA&#13;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&#13;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:rsidR="00BC01E6" w:rsidRPr="000334C1" w:rsidRDefault="00BC01E6" w:rsidP="00BC01E6">
            <w:pPr>
              <w:pStyle w:val="Title"/>
              <w:rPr>
                <w:lang w:val="it-IT"/>
              </w:rPr>
            </w:pPr>
            <w:r>
              <w:t>Alan choate</w:t>
            </w:r>
          </w:p>
          <w:p w:rsidR="00BC01E6" w:rsidRPr="000334C1" w:rsidRDefault="00BC01E6" w:rsidP="00BC01E6">
            <w:pPr>
              <w:pStyle w:val="Subtitle"/>
              <w:rPr>
                <w:lang w:val="it-IT"/>
              </w:rPr>
            </w:pPr>
            <w:r>
              <w:t>data visualist/writer/editor</w:t>
            </w:r>
          </w:p>
          <w:sdt>
            <w:sdtPr>
              <w:id w:val="2074003189"/>
              <w:placeholder>
                <w:docPart w:val="98B2790BEDBBE74FB4685B5291CA2EB2"/>
              </w:placeholder>
              <w:temporary/>
              <w:showingPlcHdr/>
              <w15:appearance w15:val="hidden"/>
            </w:sdtPr>
            <w:sdtContent>
              <w:p w:rsidR="00BC01E6" w:rsidRDefault="00BC01E6" w:rsidP="00BC01E6">
                <w:pPr>
                  <w:pStyle w:val="Heading1"/>
                </w:pPr>
                <w:r>
                  <w:t>Objective</w:t>
                </w:r>
              </w:p>
            </w:sdtContent>
          </w:sdt>
          <w:p w:rsidR="00BC01E6" w:rsidRPr="000334C1" w:rsidRDefault="00BC01E6" w:rsidP="00BC01E6">
            <w:pPr>
              <w:rPr>
                <w:lang w:val="it-IT"/>
              </w:rPr>
            </w:pPr>
            <w:r>
              <w:t>I seek a position compiling, researching, exploring, and visualizing diverse sets of data in order to answer pressing questions, explain trends and tendencies, and better understand the world.</w:t>
            </w:r>
          </w:p>
          <w:sdt>
            <w:sdtPr>
              <w:id w:val="1696962928"/>
              <w:placeholder>
                <w:docPart w:val="4A4ABBD895C12B4AABA12ABB507B7B93"/>
              </w:placeholder>
              <w:temporary/>
              <w:showingPlcHdr/>
              <w15:appearance w15:val="hidden"/>
            </w:sdtPr>
            <w:sdtContent>
              <w:p w:rsidR="00BC01E6" w:rsidRDefault="00BC01E6" w:rsidP="00BC01E6">
                <w:pPr>
                  <w:pStyle w:val="Heading1"/>
                </w:pPr>
                <w:r>
                  <w:t>Experience</w:t>
                </w:r>
              </w:p>
            </w:sdtContent>
          </w:sdt>
          <w:p w:rsidR="00BC01E6" w:rsidRDefault="00BC01E6" w:rsidP="00BC01E6">
            <w:pPr>
              <w:pStyle w:val="Heading2"/>
            </w:pPr>
            <w:r w:rsidRPr="006E66C3">
              <w:rPr>
                <w:b/>
                <w:bCs/>
              </w:rPr>
              <w:t>Tax examiner</w:t>
            </w:r>
            <w:r>
              <w:t>, internal revenue service</w:t>
            </w:r>
          </w:p>
          <w:p w:rsidR="00BC01E6" w:rsidRDefault="00BC01E6" w:rsidP="00BC01E6">
            <w:pPr>
              <w:pStyle w:val="Heading3"/>
            </w:pPr>
            <w:r>
              <w:t>(January 2018 — present)</w:t>
            </w:r>
          </w:p>
          <w:p w:rsidR="00BC01E6" w:rsidRPr="00EC0F79" w:rsidRDefault="00BC01E6" w:rsidP="00BC01E6">
            <w:pPr>
              <w:rPr>
                <w:lang w:val="it-IT"/>
              </w:rPr>
            </w:pPr>
            <w:r>
              <w:t>This is an unexpected fork on my career road, but a fruitful one. I’ve had to learn a new computer system and basically a new language to troubleshoot and fix error-laden tax returns in a high-pressure, high-speed environment.</w:t>
            </w:r>
          </w:p>
          <w:p w:rsidR="00BC01E6" w:rsidRDefault="00BC01E6" w:rsidP="00BC01E6">
            <w:pPr>
              <w:pStyle w:val="Heading2"/>
            </w:pPr>
            <w:r w:rsidRPr="006E66C3">
              <w:rPr>
                <w:b/>
                <w:bCs/>
              </w:rPr>
              <w:t>copy editor</w:t>
            </w:r>
            <w:r>
              <w:t>, gatehouse media</w:t>
            </w:r>
          </w:p>
          <w:p w:rsidR="00BC01E6" w:rsidRDefault="00BC01E6" w:rsidP="00BC01E6">
            <w:pPr>
              <w:pStyle w:val="Heading3"/>
            </w:pPr>
            <w:r>
              <w:t>(July 2016 — September 2017)</w:t>
            </w:r>
          </w:p>
          <w:p w:rsidR="00BC01E6" w:rsidRPr="00EC0F79" w:rsidRDefault="00BC01E6" w:rsidP="00BC01E6">
            <w:pPr>
              <w:rPr>
                <w:lang w:val="it-IT"/>
              </w:rPr>
            </w:pPr>
            <w:r>
              <w:t>I designed and proofread news and sports pages in a production house that handles newspaper layout services for publications across the United States.</w:t>
            </w:r>
          </w:p>
          <w:p w:rsidR="00BC01E6" w:rsidRDefault="00BC01E6" w:rsidP="00BC01E6">
            <w:pPr>
              <w:pStyle w:val="Heading2"/>
            </w:pPr>
            <w:r w:rsidRPr="006E66C3">
              <w:rPr>
                <w:b/>
                <w:bCs/>
              </w:rPr>
              <w:t>News editor</w:t>
            </w:r>
            <w:r>
              <w:t>, kingman daily miner</w:t>
            </w:r>
          </w:p>
          <w:p w:rsidR="00BC01E6" w:rsidRDefault="00BC01E6" w:rsidP="00BC01E6">
            <w:pPr>
              <w:pStyle w:val="Heading3"/>
            </w:pPr>
            <w:r>
              <w:t>(July 2012 — July 2016)</w:t>
            </w:r>
          </w:p>
          <w:p w:rsidR="00BC01E6" w:rsidRPr="00EC0F79" w:rsidRDefault="00BC01E6" w:rsidP="00BC01E6">
            <w:pPr>
              <w:rPr>
                <w:lang w:val="it-IT"/>
              </w:rPr>
            </w:pPr>
            <w:r>
              <w:t>I led a team of journalists in planning and executing a daily news report for a print newspaper and companion website. Under my stewardship, the paper won several statewide awards, became a leader in breaking news online, and exponentially increased its social media reach.</w:t>
            </w:r>
          </w:p>
          <w:p w:rsidR="00BC01E6" w:rsidRDefault="00BC01E6" w:rsidP="00BC01E6">
            <w:pPr>
              <w:pStyle w:val="Heading1"/>
            </w:pPr>
            <w:r>
              <w:t xml:space="preserve">capabilities </w:t>
            </w:r>
          </w:p>
          <w:p w:rsidR="00BC01E6" w:rsidRPr="00EC0F79" w:rsidRDefault="00BC01E6" w:rsidP="00BC01E6">
            <w:pPr>
              <w:rPr>
                <w:lang w:val="it-IT"/>
              </w:rPr>
            </w:pPr>
            <w:r>
              <w:rPr>
                <w:lang w:val="it-IT"/>
              </w:rPr>
              <w:t xml:space="preserve">Advanced </w:t>
            </w:r>
            <w:proofErr w:type="spellStart"/>
            <w:r>
              <w:rPr>
                <w:lang w:val="it-IT"/>
              </w:rPr>
              <w:t>Research</w:t>
            </w:r>
            <w:proofErr w:type="spellEnd"/>
            <w:r>
              <w:rPr>
                <w:lang w:val="it-IT"/>
              </w:rPr>
              <w:t xml:space="preserve"> • </w:t>
            </w:r>
            <w:proofErr w:type="spellStart"/>
            <w:r>
              <w:rPr>
                <w:lang w:val="it-IT"/>
              </w:rPr>
              <w:t>Writing</w:t>
            </w:r>
            <w:proofErr w:type="spellEnd"/>
            <w:r>
              <w:rPr>
                <w:lang w:val="it-IT"/>
              </w:rPr>
              <w:t xml:space="preserve"> • Editing • Copy Editing • </w:t>
            </w:r>
            <w:proofErr w:type="spellStart"/>
            <w:r>
              <w:rPr>
                <w:lang w:val="it-IT"/>
              </w:rPr>
              <w:t>Troubleshooting</w:t>
            </w:r>
            <w:proofErr w:type="spellEnd"/>
            <w:r>
              <w:rPr>
                <w:lang w:val="it-IT"/>
              </w:rPr>
              <w:t xml:space="preserve"> • </w:t>
            </w:r>
            <w:proofErr w:type="spellStart"/>
            <w:r>
              <w:rPr>
                <w:lang w:val="it-IT"/>
              </w:rPr>
              <w:t>Problem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Solving</w:t>
            </w:r>
            <w:proofErr w:type="spellEnd"/>
            <w:r>
              <w:rPr>
                <w:lang w:val="it-IT"/>
              </w:rPr>
              <w:t xml:space="preserve"> • </w:t>
            </w:r>
            <w:proofErr w:type="spellStart"/>
            <w:r>
              <w:rPr>
                <w:lang w:val="it-IT"/>
              </w:rPr>
              <w:t>Interviewing</w:t>
            </w:r>
            <w:proofErr w:type="spellEnd"/>
            <w:r>
              <w:rPr>
                <w:lang w:val="it-IT"/>
              </w:rPr>
              <w:t xml:space="preserve"> • Adobe </w:t>
            </w:r>
            <w:proofErr w:type="spellStart"/>
            <w:r>
              <w:rPr>
                <w:lang w:val="it-IT"/>
              </w:rPr>
              <w:t>InDesign</w:t>
            </w:r>
            <w:proofErr w:type="spellEnd"/>
            <w:r>
              <w:rPr>
                <w:lang w:val="it-IT"/>
              </w:rPr>
              <w:t xml:space="preserve"> • Adobe Photoshop • </w:t>
            </w:r>
            <w:proofErr w:type="spellStart"/>
            <w:r>
              <w:rPr>
                <w:lang w:val="it-IT"/>
              </w:rPr>
              <w:t>Python</w:t>
            </w:r>
            <w:proofErr w:type="spellEnd"/>
            <w:r>
              <w:rPr>
                <w:lang w:val="it-IT"/>
              </w:rPr>
              <w:t xml:space="preserve"> • </w:t>
            </w:r>
            <w:proofErr w:type="spellStart"/>
            <w:r>
              <w:rPr>
                <w:lang w:val="it-IT"/>
              </w:rPr>
              <w:t>Pandas</w:t>
            </w:r>
            <w:proofErr w:type="spellEnd"/>
            <w:r>
              <w:rPr>
                <w:lang w:val="it-IT"/>
              </w:rPr>
              <w:t xml:space="preserve"> • </w:t>
            </w:r>
            <w:proofErr w:type="spellStart"/>
            <w:r>
              <w:rPr>
                <w:lang w:val="it-IT"/>
              </w:rPr>
              <w:t>Matplotlib</w:t>
            </w:r>
            <w:proofErr w:type="spellEnd"/>
            <w:r>
              <w:rPr>
                <w:lang w:val="it-IT"/>
              </w:rPr>
              <w:t xml:space="preserve"> • Excel • D3 • </w:t>
            </w:r>
            <w:proofErr w:type="spellStart"/>
            <w:r>
              <w:rPr>
                <w:lang w:val="it-IT"/>
              </w:rPr>
              <w:t>MySQL</w:t>
            </w:r>
            <w:proofErr w:type="spellEnd"/>
            <w:r>
              <w:rPr>
                <w:lang w:val="it-IT"/>
              </w:rPr>
              <w:t xml:space="preserve"> • HTML • CSS • AP Style • Tableau • </w:t>
            </w:r>
            <w:proofErr w:type="spellStart"/>
            <w:r>
              <w:rPr>
                <w:lang w:val="it-IT"/>
              </w:rPr>
              <w:t>Leaflet</w:t>
            </w:r>
            <w:proofErr w:type="spellEnd"/>
            <w:r>
              <w:rPr>
                <w:lang w:val="it-IT"/>
              </w:rPr>
              <w:t xml:space="preserve"> </w:t>
            </w:r>
          </w:p>
        </w:tc>
      </w:tr>
      <w:tr w:rsidR="00BC01E6" w:rsidRPr="008A171A" w:rsidTr="008A171A">
        <w:trPr>
          <w:trHeight w:val="4176"/>
        </w:trPr>
        <w:tc>
          <w:tcPr>
            <w:tcW w:w="3420" w:type="dxa"/>
            <w:gridSpan w:val="6"/>
          </w:tcPr>
          <w:p w:rsidR="00BC01E6" w:rsidRPr="008A171A" w:rsidRDefault="008F3F9F" w:rsidP="00BC01E6">
            <w:pPr>
              <w:pStyle w:val="AboutMe"/>
              <w:rPr>
                <w:lang w:val="it-IT"/>
              </w:rPr>
            </w:pPr>
            <w:r>
              <w:t>Experienced journalist and communicator with a background in politics, legislation, data analysis, and deadline-driven production. Particularly skilled in translating complicated subjects for non-experts.</w:t>
            </w:r>
          </w:p>
        </w:tc>
        <w:tc>
          <w:tcPr>
            <w:tcW w:w="720" w:type="dxa"/>
            <w:vMerge/>
          </w:tcPr>
          <w:p w:rsidR="00BC01E6" w:rsidRPr="008A171A" w:rsidRDefault="00BC01E6" w:rsidP="00BC01E6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BC01E6" w:rsidRPr="008A171A" w:rsidRDefault="00BC01E6" w:rsidP="00BC01E6">
            <w:pPr>
              <w:pStyle w:val="AboutMe"/>
              <w:rPr>
                <w:lang w:val="it-IT"/>
              </w:rPr>
            </w:pPr>
          </w:p>
        </w:tc>
        <w:bookmarkStart w:id="0" w:name="_GoBack"/>
        <w:bookmarkEnd w:id="0"/>
      </w:tr>
      <w:tr w:rsidR="00BC01E6" w:rsidRPr="004A28EA" w:rsidTr="000873F6">
        <w:trPr>
          <w:trHeight w:val="540"/>
        </w:trPr>
        <w:tc>
          <w:tcPr>
            <w:tcW w:w="316" w:type="dxa"/>
          </w:tcPr>
          <w:p w:rsidR="00BC01E6" w:rsidRPr="008A171A" w:rsidRDefault="00BC01E6" w:rsidP="00BC01E6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D5C52857FAF8C744A02EF8E01482AC32"/>
            </w:placeholder>
            <w:temporary/>
            <w:showingPlcHdr/>
            <w15:appearance w15:val="hidden"/>
          </w:sdtPr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BC01E6" w:rsidRDefault="00BC01E6" w:rsidP="00BC01E6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BC01E6" w:rsidRDefault="00BC01E6" w:rsidP="00BC01E6">
            <w:pPr>
              <w:pStyle w:val="Heading4"/>
            </w:pPr>
          </w:p>
        </w:tc>
        <w:tc>
          <w:tcPr>
            <w:tcW w:w="720" w:type="dxa"/>
          </w:tcPr>
          <w:p w:rsidR="00BC01E6" w:rsidRDefault="00BC01E6" w:rsidP="00BC01E6">
            <w:pPr>
              <w:pStyle w:val="Heading4"/>
            </w:pPr>
          </w:p>
        </w:tc>
        <w:tc>
          <w:tcPr>
            <w:tcW w:w="7236" w:type="dxa"/>
            <w:vMerge/>
          </w:tcPr>
          <w:p w:rsidR="00BC01E6" w:rsidRDefault="00BC01E6" w:rsidP="00BC01E6">
            <w:pPr>
              <w:pStyle w:val="Title"/>
            </w:pPr>
          </w:p>
        </w:tc>
      </w:tr>
      <w:tr w:rsidR="008F3F9F" w:rsidRPr="004A28EA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8F3F9F" w:rsidRPr="00B8453F" w:rsidRDefault="00E21EF0" w:rsidP="008F3F9F">
            <w:r>
              <w:rPr>
                <w:noProof/>
              </w:rPr>
              <w:pict w14:anchorId="688B2E40">
                <v:shape id="Graphic 4" o:spid="_x0000_i1025" type="#_x0000_t75" alt="@" style="width:14.4pt;height:14.4pt;visibility:visible;mso-width-percent:0;mso-height-percent:0;mso-width-percent:0;mso-height-percent:0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8F3F9F" w:rsidRPr="00B8453F" w:rsidRDefault="008F3F9F" w:rsidP="008F3F9F">
            <w:pPr>
              <w:pStyle w:val="Contact1"/>
            </w:pPr>
            <w:r>
              <w:t>atchoate@gmail.com</w:t>
            </w:r>
          </w:p>
        </w:tc>
        <w:tc>
          <w:tcPr>
            <w:tcW w:w="720" w:type="dxa"/>
            <w:vMerge w:val="restart"/>
          </w:tcPr>
          <w:p w:rsidR="008F3F9F" w:rsidRDefault="008F3F9F" w:rsidP="008F3F9F">
            <w:r>
              <w:t xml:space="preserve"> </w:t>
            </w:r>
          </w:p>
          <w:p w:rsidR="008F3F9F" w:rsidRDefault="008F3F9F" w:rsidP="008F3F9F"/>
        </w:tc>
        <w:tc>
          <w:tcPr>
            <w:tcW w:w="7236" w:type="dxa"/>
            <w:vMerge/>
          </w:tcPr>
          <w:p w:rsidR="008F3F9F" w:rsidRDefault="008F3F9F" w:rsidP="008F3F9F">
            <w:pPr>
              <w:pStyle w:val="Title"/>
            </w:pPr>
          </w:p>
        </w:tc>
      </w:tr>
      <w:tr w:rsidR="008F3F9F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8F3F9F" w:rsidRPr="00B8453F" w:rsidRDefault="008F3F9F" w:rsidP="008F3F9F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07924558" wp14:editId="117B0681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E8D37D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&#13;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&#13;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8F3F9F" w:rsidRPr="00B8453F" w:rsidRDefault="008F3F9F" w:rsidP="008F3F9F">
            <w:pPr>
              <w:pStyle w:val="Contact1"/>
            </w:pPr>
            <w:r>
              <w:t>512.679.9131</w:t>
            </w:r>
          </w:p>
        </w:tc>
        <w:tc>
          <w:tcPr>
            <w:tcW w:w="720" w:type="dxa"/>
            <w:vMerge/>
          </w:tcPr>
          <w:p w:rsidR="008F3F9F" w:rsidRDefault="008F3F9F" w:rsidP="008F3F9F"/>
        </w:tc>
        <w:tc>
          <w:tcPr>
            <w:tcW w:w="7236" w:type="dxa"/>
            <w:vMerge/>
          </w:tcPr>
          <w:p w:rsidR="008F3F9F" w:rsidRDefault="008F3F9F" w:rsidP="008F3F9F">
            <w:pPr>
              <w:pStyle w:val="Title"/>
            </w:pPr>
          </w:p>
        </w:tc>
      </w:tr>
      <w:tr w:rsidR="008F3F9F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8F3F9F" w:rsidRPr="00B8453F" w:rsidRDefault="008F3F9F" w:rsidP="008F3F9F">
            <w:r w:rsidRPr="00B8453F">
              <w:rPr>
                <w:noProof/>
              </w:rPr>
              <w:drawing>
                <wp:inline distT="0" distB="0" distL="0" distR="0" wp14:anchorId="295A92B2" wp14:editId="12BA7DB3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8F3F9F" w:rsidRPr="00B8453F" w:rsidRDefault="008F3F9F" w:rsidP="008F3F9F">
            <w:pPr>
              <w:pStyle w:val="Contact1"/>
            </w:pPr>
            <w:r>
              <w:t>www.atchoate.com</w:t>
            </w:r>
          </w:p>
        </w:tc>
        <w:tc>
          <w:tcPr>
            <w:tcW w:w="720" w:type="dxa"/>
            <w:vMerge/>
          </w:tcPr>
          <w:p w:rsidR="008F3F9F" w:rsidRDefault="008F3F9F" w:rsidP="008F3F9F"/>
        </w:tc>
        <w:tc>
          <w:tcPr>
            <w:tcW w:w="7236" w:type="dxa"/>
            <w:vMerge/>
          </w:tcPr>
          <w:p w:rsidR="008F3F9F" w:rsidRDefault="008F3F9F" w:rsidP="008F3F9F">
            <w:pPr>
              <w:pStyle w:val="Title"/>
            </w:pPr>
          </w:p>
        </w:tc>
      </w:tr>
      <w:tr w:rsidR="008F3F9F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8F3F9F" w:rsidRDefault="008F3F9F" w:rsidP="008F3F9F">
            <w:pPr>
              <w:pStyle w:val="Contact2"/>
            </w:pPr>
            <w:r>
              <w:t>Austin, Texas</w:t>
            </w:r>
          </w:p>
          <w:p w:rsidR="008F3F9F" w:rsidRDefault="008F3F9F" w:rsidP="008F3F9F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3B50578" wp14:editId="329FBEC9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8F3F9F" w:rsidRDefault="008F3F9F" w:rsidP="008F3F9F"/>
        </w:tc>
        <w:tc>
          <w:tcPr>
            <w:tcW w:w="7236" w:type="dxa"/>
            <w:vMerge/>
          </w:tcPr>
          <w:p w:rsidR="008F3F9F" w:rsidRDefault="008F3F9F" w:rsidP="008F3F9F">
            <w:pPr>
              <w:pStyle w:val="Title"/>
            </w:pPr>
          </w:p>
        </w:tc>
      </w:tr>
      <w:tr w:rsidR="00BC01E6" w:rsidRPr="004A28EA" w:rsidTr="008A171A">
        <w:trPr>
          <w:trHeight w:val="1008"/>
        </w:trPr>
        <w:tc>
          <w:tcPr>
            <w:tcW w:w="3420" w:type="dxa"/>
            <w:gridSpan w:val="6"/>
          </w:tcPr>
          <w:p w:rsidR="00BC01E6" w:rsidRDefault="00BC01E6" w:rsidP="00BC01E6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BC01E6" w:rsidRDefault="00BC01E6" w:rsidP="00BC01E6"/>
        </w:tc>
        <w:tc>
          <w:tcPr>
            <w:tcW w:w="7236" w:type="dxa"/>
            <w:vMerge/>
          </w:tcPr>
          <w:p w:rsidR="00BC01E6" w:rsidRDefault="00BC01E6" w:rsidP="00BC01E6">
            <w:pPr>
              <w:pStyle w:val="Title"/>
            </w:pPr>
          </w:p>
        </w:tc>
      </w:tr>
      <w:tr w:rsidR="00BC01E6" w:rsidRPr="004A28EA" w:rsidTr="00AA1166">
        <w:trPr>
          <w:trHeight w:val="585"/>
        </w:trPr>
        <w:tc>
          <w:tcPr>
            <w:tcW w:w="450" w:type="dxa"/>
            <w:gridSpan w:val="2"/>
          </w:tcPr>
          <w:p w:rsidR="00BC01E6" w:rsidRPr="00453A7B" w:rsidRDefault="00BC01E6" w:rsidP="00BC01E6">
            <w:pPr>
              <w:pStyle w:val="Heading4"/>
            </w:pPr>
          </w:p>
        </w:tc>
        <w:sdt>
          <w:sdtPr>
            <w:id w:val="-1745956179"/>
            <w:placeholder>
              <w:docPart w:val="4BD582DB9D3C72459A8B1B9FC94712F3"/>
            </w:placeholder>
            <w:temporary/>
            <w:showingPlcHdr/>
            <w15:appearance w15:val="hidden"/>
          </w:sdtPr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BC01E6" w:rsidRPr="00453A7B" w:rsidRDefault="00BC01E6" w:rsidP="00BC01E6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:rsidR="00BC01E6" w:rsidRPr="00453A7B" w:rsidRDefault="00BC01E6" w:rsidP="00BC01E6">
            <w:pPr>
              <w:pStyle w:val="Heading4"/>
            </w:pPr>
          </w:p>
        </w:tc>
        <w:tc>
          <w:tcPr>
            <w:tcW w:w="720" w:type="dxa"/>
            <w:vMerge/>
          </w:tcPr>
          <w:p w:rsidR="00BC01E6" w:rsidRDefault="00BC01E6" w:rsidP="00BC01E6">
            <w:pPr>
              <w:pStyle w:val="Heading4"/>
            </w:pPr>
          </w:p>
        </w:tc>
        <w:tc>
          <w:tcPr>
            <w:tcW w:w="7236" w:type="dxa"/>
            <w:vMerge/>
          </w:tcPr>
          <w:p w:rsidR="00BC01E6" w:rsidRDefault="00BC01E6" w:rsidP="00BC01E6">
            <w:pPr>
              <w:pStyle w:val="Title"/>
            </w:pPr>
          </w:p>
        </w:tc>
      </w:tr>
      <w:tr w:rsidR="00BC01E6" w:rsidRPr="00124ED6" w:rsidTr="00453A7B">
        <w:trPr>
          <w:trHeight w:val="170"/>
        </w:trPr>
        <w:tc>
          <w:tcPr>
            <w:tcW w:w="3420" w:type="dxa"/>
            <w:gridSpan w:val="6"/>
          </w:tcPr>
          <w:p w:rsidR="00BC01E6" w:rsidRPr="00453A7B" w:rsidRDefault="00BC01E6" w:rsidP="00BC01E6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BC01E6" w:rsidRPr="00124ED6" w:rsidRDefault="00BC01E6" w:rsidP="00BC01E6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BC01E6" w:rsidRPr="00124ED6" w:rsidRDefault="00BC01E6" w:rsidP="00BC01E6">
            <w:pPr>
              <w:pStyle w:val="Title"/>
              <w:rPr>
                <w:lang w:val="it-IT"/>
              </w:rPr>
            </w:pPr>
          </w:p>
        </w:tc>
      </w:tr>
      <w:tr w:rsidR="006E7359" w:rsidRPr="00C62E97" w:rsidTr="006E7359">
        <w:trPr>
          <w:trHeight w:val="774"/>
        </w:trPr>
        <w:tc>
          <w:tcPr>
            <w:tcW w:w="450" w:type="dxa"/>
            <w:gridSpan w:val="2"/>
          </w:tcPr>
          <w:p w:rsidR="006E7359" w:rsidRPr="00124ED6" w:rsidRDefault="006E7359" w:rsidP="006E7359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4"/>
          </w:tcPr>
          <w:p w:rsidR="006E7359" w:rsidRDefault="006E7359" w:rsidP="006E7359">
            <w:pPr>
              <w:pStyle w:val="Heading5"/>
            </w:pPr>
            <w:r>
              <w:t>Loyola University</w:t>
            </w:r>
          </w:p>
          <w:p w:rsidR="006E7359" w:rsidRPr="00402881" w:rsidRDefault="006E7359" w:rsidP="006E7359">
            <w:pPr>
              <w:pStyle w:val="Contact1"/>
            </w:pPr>
            <w:r>
              <w:t>B.A., Communication,</w:t>
            </w:r>
          </w:p>
        </w:tc>
        <w:tc>
          <w:tcPr>
            <w:tcW w:w="720" w:type="dxa"/>
            <w:vMerge/>
          </w:tcPr>
          <w:p w:rsidR="006E7359" w:rsidRPr="00C62E97" w:rsidRDefault="006E7359" w:rsidP="006E7359"/>
        </w:tc>
        <w:tc>
          <w:tcPr>
            <w:tcW w:w="7236" w:type="dxa"/>
            <w:vMerge/>
          </w:tcPr>
          <w:p w:rsidR="006E7359" w:rsidRPr="00C62E97" w:rsidRDefault="006E7359" w:rsidP="006E7359">
            <w:pPr>
              <w:pStyle w:val="Title"/>
            </w:pPr>
          </w:p>
        </w:tc>
      </w:tr>
      <w:tr w:rsidR="006E7359" w:rsidRPr="00124ED6" w:rsidTr="00453A7B">
        <w:trPr>
          <w:trHeight w:val="1445"/>
        </w:trPr>
        <w:tc>
          <w:tcPr>
            <w:tcW w:w="450" w:type="dxa"/>
            <w:gridSpan w:val="2"/>
          </w:tcPr>
          <w:p w:rsidR="006E7359" w:rsidRPr="00124ED6" w:rsidRDefault="006E7359" w:rsidP="006E7359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4"/>
          </w:tcPr>
          <w:p w:rsidR="006E7359" w:rsidRPr="00887E05" w:rsidRDefault="006E7359" w:rsidP="006E7359">
            <w:pPr>
              <w:pStyle w:val="Heading5"/>
            </w:pPr>
            <w:r>
              <w:t>University of oregon</w:t>
            </w:r>
          </w:p>
          <w:p w:rsidR="006E7359" w:rsidRDefault="006E7359" w:rsidP="006E7359">
            <w:pPr>
              <w:pStyle w:val="Contact1"/>
            </w:pPr>
            <w:r>
              <w:t>M.S., Communication, 2003</w:t>
            </w:r>
          </w:p>
          <w:p w:rsidR="006E7359" w:rsidRDefault="006E7359" w:rsidP="006E7359">
            <w:pPr>
              <w:pStyle w:val="Heading5"/>
            </w:pPr>
            <w:r>
              <w:t>Data Analysis and Visualization boot camp</w:t>
            </w:r>
          </w:p>
          <w:p w:rsidR="006E7359" w:rsidRPr="00A41E4F" w:rsidRDefault="006E7359" w:rsidP="006E7359"/>
          <w:p w:rsidR="006E7359" w:rsidRPr="002E55B2" w:rsidRDefault="006E7359" w:rsidP="006E7359"/>
        </w:tc>
        <w:tc>
          <w:tcPr>
            <w:tcW w:w="720" w:type="dxa"/>
            <w:vMerge/>
          </w:tcPr>
          <w:p w:rsidR="006E7359" w:rsidRPr="00124ED6" w:rsidRDefault="006E7359" w:rsidP="006E7359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6E7359" w:rsidRPr="00124ED6" w:rsidRDefault="006E7359" w:rsidP="006E7359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DFF500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5BDF9" id="Group 25" o:spid="_x0000_s1026" style="position:absolute;margin-left:-1in;margin-top:1110.55pt;width:210.1pt;height:308.05pt;z-index:25166950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D0B54" id="Group 13" o:spid="_x0000_s1026" style="position:absolute;margin-left:-1in;margin-top:872.05pt;width:210.15pt;height:308.05pt;z-index:251666432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EF0" w:rsidRDefault="00E21EF0" w:rsidP="00AA35A8">
      <w:pPr>
        <w:spacing w:line="240" w:lineRule="auto"/>
      </w:pPr>
      <w:r>
        <w:separator/>
      </w:r>
    </w:p>
  </w:endnote>
  <w:endnote w:type="continuationSeparator" w:id="0">
    <w:p w:rsidR="00E21EF0" w:rsidRDefault="00E21EF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EF0" w:rsidRDefault="00E21EF0" w:rsidP="00AA35A8">
      <w:pPr>
        <w:spacing w:line="240" w:lineRule="auto"/>
      </w:pPr>
      <w:r>
        <w:separator/>
      </w:r>
    </w:p>
  </w:footnote>
  <w:footnote w:type="continuationSeparator" w:id="0">
    <w:p w:rsidR="00E21EF0" w:rsidRDefault="00E21EF0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4pt;height:14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51" type="#_x0000_t75" style="width:13.6pt;height:13.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E6"/>
    <w:rsid w:val="00033263"/>
    <w:rsid w:val="000334C1"/>
    <w:rsid w:val="000873F6"/>
    <w:rsid w:val="00091CE7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36DCE"/>
    <w:rsid w:val="00352A17"/>
    <w:rsid w:val="003B4AEF"/>
    <w:rsid w:val="00415CF3"/>
    <w:rsid w:val="00453A7B"/>
    <w:rsid w:val="004936B2"/>
    <w:rsid w:val="004A28EA"/>
    <w:rsid w:val="006A1E18"/>
    <w:rsid w:val="006C7F5A"/>
    <w:rsid w:val="006E7359"/>
    <w:rsid w:val="00791376"/>
    <w:rsid w:val="00831977"/>
    <w:rsid w:val="00871DB8"/>
    <w:rsid w:val="00887E05"/>
    <w:rsid w:val="008A171A"/>
    <w:rsid w:val="008F180B"/>
    <w:rsid w:val="008F3F9F"/>
    <w:rsid w:val="008F48B9"/>
    <w:rsid w:val="009049BC"/>
    <w:rsid w:val="009262F2"/>
    <w:rsid w:val="009D646A"/>
    <w:rsid w:val="00A633B0"/>
    <w:rsid w:val="00AA1166"/>
    <w:rsid w:val="00AA35A8"/>
    <w:rsid w:val="00AE562D"/>
    <w:rsid w:val="00B8453F"/>
    <w:rsid w:val="00B85473"/>
    <w:rsid w:val="00BC01E6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21EF0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A66AC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A66AC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A66AC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A66AC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anchoate/Library/Containers/com.microsoft.Word/Data/Library/Application%20Support/Microsoft/Office/16.0/DTS/Search/%7b8F08EDF8-37A3-9E47-B3C1-C7B030DF9BF8%7d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E2B798DF69743A2EA16AA29C4E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0A9A-6A69-7949-B12A-C9418D03D0CC}"/>
      </w:docPartPr>
      <w:docPartBody>
        <w:p w:rsidR="00000000" w:rsidRDefault="00F47B6A" w:rsidP="00F47B6A">
          <w:pPr>
            <w:pStyle w:val="CBEE2B798DF69743A2EA16AA29C4EDDF"/>
          </w:pPr>
          <w:r>
            <w:t>A B O U T  M E</w:t>
          </w:r>
        </w:p>
      </w:docPartBody>
    </w:docPart>
    <w:docPart>
      <w:docPartPr>
        <w:name w:val="98B2790BEDBBE74FB4685B5291CA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D33CA-5C3B-E44C-9FF6-B8E2F13A53FC}"/>
      </w:docPartPr>
      <w:docPartBody>
        <w:p w:rsidR="00000000" w:rsidRDefault="00F47B6A" w:rsidP="00F47B6A">
          <w:pPr>
            <w:pStyle w:val="98B2790BEDBBE74FB4685B5291CA2EB2"/>
          </w:pPr>
          <w:r>
            <w:t>Objective</w:t>
          </w:r>
        </w:p>
      </w:docPartBody>
    </w:docPart>
    <w:docPart>
      <w:docPartPr>
        <w:name w:val="4A4ABBD895C12B4AABA12ABB507B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C549-1D98-7642-B008-BFE33CE7DEB8}"/>
      </w:docPartPr>
      <w:docPartBody>
        <w:p w:rsidR="00000000" w:rsidRDefault="00F47B6A" w:rsidP="00F47B6A">
          <w:pPr>
            <w:pStyle w:val="4A4ABBD895C12B4AABA12ABB507B7B93"/>
          </w:pPr>
          <w:r>
            <w:t>Experience</w:t>
          </w:r>
        </w:p>
      </w:docPartBody>
    </w:docPart>
    <w:docPart>
      <w:docPartPr>
        <w:name w:val="D5C52857FAF8C744A02EF8E01482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B389D-BFF3-914D-A647-E1856840ACFA}"/>
      </w:docPartPr>
      <w:docPartBody>
        <w:p w:rsidR="00000000" w:rsidRDefault="00F47B6A" w:rsidP="00F47B6A">
          <w:pPr>
            <w:pStyle w:val="D5C52857FAF8C744A02EF8E01482AC32"/>
          </w:pPr>
          <w:r>
            <w:t>C O N T A C T</w:t>
          </w:r>
        </w:p>
      </w:docPartBody>
    </w:docPart>
    <w:docPart>
      <w:docPartPr>
        <w:name w:val="4BD582DB9D3C72459A8B1B9FC9471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561E-034B-3540-A353-C85B1E71C7D1}"/>
      </w:docPartPr>
      <w:docPartBody>
        <w:p w:rsidR="00000000" w:rsidRDefault="00F47B6A" w:rsidP="00F47B6A">
          <w:pPr>
            <w:pStyle w:val="4BD582DB9D3C72459A8B1B9FC94712F3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6A"/>
    <w:rsid w:val="00380566"/>
    <w:rsid w:val="00F4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237FCD6293341B16170DAF71F1CD3">
    <w:name w:val="E63237FCD6293341B16170DAF71F1CD3"/>
  </w:style>
  <w:style w:type="paragraph" w:customStyle="1" w:styleId="FC9A02AF8A5DF0439C8E0F42D2267B18">
    <w:name w:val="FC9A02AF8A5DF0439C8E0F42D2267B18"/>
  </w:style>
  <w:style w:type="paragraph" w:customStyle="1" w:styleId="0067090D9B692B49987CDA536C710970">
    <w:name w:val="0067090D9B692B49987CDA536C710970"/>
  </w:style>
  <w:style w:type="paragraph" w:customStyle="1" w:styleId="FDDA3551CB2D3C4AB1F2844A55BA5CD1">
    <w:name w:val="FDDA3551CB2D3C4AB1F2844A55BA5CD1"/>
  </w:style>
  <w:style w:type="paragraph" w:customStyle="1" w:styleId="E15764C041E67A41B8116854B2530B7C">
    <w:name w:val="E15764C041E67A41B8116854B2530B7C"/>
  </w:style>
  <w:style w:type="paragraph" w:customStyle="1" w:styleId="D230393D5F3A7F41881BE385FFC9CD48">
    <w:name w:val="D230393D5F3A7F41881BE385FFC9CD48"/>
  </w:style>
  <w:style w:type="paragraph" w:customStyle="1" w:styleId="A3A7A5EB92B6F54294968EE5740ADEC5">
    <w:name w:val="A3A7A5EB92B6F54294968EE5740ADEC5"/>
  </w:style>
  <w:style w:type="paragraph" w:customStyle="1" w:styleId="0C4ADFA635AFFF4B8A1C104827721B16">
    <w:name w:val="0C4ADFA635AFFF4B8A1C104827721B16"/>
  </w:style>
  <w:style w:type="paragraph" w:customStyle="1" w:styleId="1CB614E6C921DC4AAD6592FB0578D869">
    <w:name w:val="1CB614E6C921DC4AAD6592FB0578D869"/>
  </w:style>
  <w:style w:type="paragraph" w:customStyle="1" w:styleId="729675BDA4FBD64381C29A1A3B2C44CF">
    <w:name w:val="729675BDA4FBD64381C29A1A3B2C44CF"/>
  </w:style>
  <w:style w:type="paragraph" w:customStyle="1" w:styleId="F3088610295BEC428808A20979A004B4">
    <w:name w:val="F3088610295BEC428808A20979A004B4"/>
  </w:style>
  <w:style w:type="paragraph" w:customStyle="1" w:styleId="DA8F4243ED4FEB4190BCB7DD2A7B1557">
    <w:name w:val="DA8F4243ED4FEB4190BCB7DD2A7B1557"/>
  </w:style>
  <w:style w:type="paragraph" w:customStyle="1" w:styleId="89FA5F956B73FF4A843134D6734F78CC">
    <w:name w:val="89FA5F956B73FF4A843134D6734F78CC"/>
  </w:style>
  <w:style w:type="paragraph" w:customStyle="1" w:styleId="8E2ABB5F9E94B4499E34E21D20D1D59D">
    <w:name w:val="8E2ABB5F9E94B4499E34E21D20D1D59D"/>
  </w:style>
  <w:style w:type="paragraph" w:customStyle="1" w:styleId="726CB34CE80F9044B677580E6995CC3E">
    <w:name w:val="726CB34CE80F9044B677580E6995CC3E"/>
  </w:style>
  <w:style w:type="paragraph" w:customStyle="1" w:styleId="C2C3F35440708F46911C8AB02D3283F4">
    <w:name w:val="C2C3F35440708F46911C8AB02D3283F4"/>
  </w:style>
  <w:style w:type="paragraph" w:customStyle="1" w:styleId="EEB160B841EFEC48915AC81AA14521FB">
    <w:name w:val="EEB160B841EFEC48915AC81AA14521FB"/>
  </w:style>
  <w:style w:type="paragraph" w:customStyle="1" w:styleId="0AF9E9F29E73EF42B7E2216CD9B15CAF">
    <w:name w:val="0AF9E9F29E73EF42B7E2216CD9B15CAF"/>
  </w:style>
  <w:style w:type="paragraph" w:customStyle="1" w:styleId="FB93E6DB9DA9484CA5E2671229D061F6">
    <w:name w:val="FB93E6DB9DA9484CA5E2671229D061F6"/>
  </w:style>
  <w:style w:type="paragraph" w:customStyle="1" w:styleId="AboutMe">
    <w:name w:val="AboutMe"/>
    <w:basedOn w:val="Normal"/>
    <w:next w:val="Normal"/>
    <w:link w:val="AboutMeChar"/>
    <w:uiPriority w:val="28"/>
    <w:qFormat/>
    <w:rsid w:val="00F47B6A"/>
    <w:pPr>
      <w:spacing w:before="120" w:line="264" w:lineRule="auto"/>
      <w:jc w:val="center"/>
    </w:pPr>
    <w:rPr>
      <w:rFonts w:eastAsiaTheme="minorHAnsi"/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F47B6A"/>
    <w:rPr>
      <w:rFonts w:eastAsiaTheme="minorHAnsi"/>
      <w:color w:val="FFFFFF" w:themeColor="background1"/>
    </w:rPr>
  </w:style>
  <w:style w:type="paragraph" w:customStyle="1" w:styleId="4098A88B61CEF747A23DC33E8E294D4B">
    <w:name w:val="4098A88B61CEF747A23DC33E8E294D4B"/>
  </w:style>
  <w:style w:type="paragraph" w:customStyle="1" w:styleId="EEE9971C1959B14DA84F7242A5C8E091">
    <w:name w:val="EEE9971C1959B14DA84F7242A5C8E091"/>
  </w:style>
  <w:style w:type="paragraph" w:customStyle="1" w:styleId="B7794D267D007348835C5BB58245BE13">
    <w:name w:val="B7794D267D007348835C5BB58245BE13"/>
  </w:style>
  <w:style w:type="paragraph" w:customStyle="1" w:styleId="7A6D04667140B34C85129AE88CE5A773">
    <w:name w:val="7A6D04667140B34C85129AE88CE5A773"/>
  </w:style>
  <w:style w:type="paragraph" w:customStyle="1" w:styleId="3AFB1E864C7D5040B104FC2FA1732E42">
    <w:name w:val="3AFB1E864C7D5040B104FC2FA1732E42"/>
  </w:style>
  <w:style w:type="paragraph" w:customStyle="1" w:styleId="B81245BC52A1FC47BFB8D918CF0C4CFB">
    <w:name w:val="B81245BC52A1FC47BFB8D918CF0C4CFB"/>
  </w:style>
  <w:style w:type="paragraph" w:customStyle="1" w:styleId="0E4A26904C99974E979F55768103FEDF">
    <w:name w:val="0E4A26904C99974E979F55768103FEDF"/>
  </w:style>
  <w:style w:type="paragraph" w:customStyle="1" w:styleId="FB496D366B3E6B49BA1D94056F57BE19">
    <w:name w:val="FB496D366B3E6B49BA1D94056F57BE19"/>
  </w:style>
  <w:style w:type="paragraph" w:customStyle="1" w:styleId="809BE2E226E16B4ABDDC2D812F1DF422">
    <w:name w:val="809BE2E226E16B4ABDDC2D812F1DF422"/>
  </w:style>
  <w:style w:type="paragraph" w:customStyle="1" w:styleId="E8E9C1259206F24C851B75CA90F50668">
    <w:name w:val="E8E9C1259206F24C851B75CA90F50668"/>
  </w:style>
  <w:style w:type="paragraph" w:customStyle="1" w:styleId="DBF09F6F31BC754AA725F483D446AA9B">
    <w:name w:val="DBF09F6F31BC754AA725F483D446AA9B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F47B6A"/>
    <w:pPr>
      <w:spacing w:line="264" w:lineRule="auto"/>
    </w:pPr>
    <w:rPr>
      <w:rFonts w:eastAsiaTheme="minorHAnsi"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F47B6A"/>
    <w:rPr>
      <w:rFonts w:eastAsiaTheme="minorHAnsi"/>
      <w:color w:val="FFFFFF" w:themeColor="background1"/>
    </w:rPr>
  </w:style>
  <w:style w:type="paragraph" w:customStyle="1" w:styleId="977A9061F1ECC54BAF72672560028349">
    <w:name w:val="977A9061F1ECC54BAF72672560028349"/>
  </w:style>
  <w:style w:type="paragraph" w:customStyle="1" w:styleId="AE031D983632954F82CC0AB765315A9B">
    <w:name w:val="AE031D983632954F82CC0AB765315A9B"/>
  </w:style>
  <w:style w:type="paragraph" w:customStyle="1" w:styleId="87566C482BF21948985CC16D974B74B3">
    <w:name w:val="87566C482BF21948985CC16D974B74B3"/>
  </w:style>
  <w:style w:type="paragraph" w:customStyle="1" w:styleId="B8E72C3525F04F409071834B1056D9A6">
    <w:name w:val="B8E72C3525F04F409071834B1056D9A6"/>
  </w:style>
  <w:style w:type="paragraph" w:customStyle="1" w:styleId="6165692FBF41394B96645DCD0F21586A">
    <w:name w:val="6165692FBF41394B96645DCD0F21586A"/>
  </w:style>
  <w:style w:type="paragraph" w:customStyle="1" w:styleId="6C9065549B76B44B8653F376A201EF62">
    <w:name w:val="6C9065549B76B44B8653F376A201EF62"/>
  </w:style>
  <w:style w:type="paragraph" w:customStyle="1" w:styleId="CBEE2B798DF69743A2EA16AA29C4EDDF">
    <w:name w:val="CBEE2B798DF69743A2EA16AA29C4EDDF"/>
    <w:rsid w:val="00F47B6A"/>
  </w:style>
  <w:style w:type="paragraph" w:customStyle="1" w:styleId="98B2790BEDBBE74FB4685B5291CA2EB2">
    <w:name w:val="98B2790BEDBBE74FB4685B5291CA2EB2"/>
    <w:rsid w:val="00F47B6A"/>
  </w:style>
  <w:style w:type="paragraph" w:customStyle="1" w:styleId="4A4ABBD895C12B4AABA12ABB507B7B93">
    <w:name w:val="4A4ABBD895C12B4AABA12ABB507B7B93"/>
    <w:rsid w:val="00F47B6A"/>
  </w:style>
  <w:style w:type="paragraph" w:customStyle="1" w:styleId="2CB37B5AD1ED0948AAAF0D5AC532C630">
    <w:name w:val="2CB37B5AD1ED0948AAAF0D5AC532C630"/>
    <w:rsid w:val="00F47B6A"/>
  </w:style>
  <w:style w:type="paragraph" w:customStyle="1" w:styleId="D5C52857FAF8C744A02EF8E01482AC32">
    <w:name w:val="D5C52857FAF8C744A02EF8E01482AC32"/>
    <w:rsid w:val="00F47B6A"/>
  </w:style>
  <w:style w:type="paragraph" w:customStyle="1" w:styleId="3AD30165BE8CDC46BE9A0A187D670D6C">
    <w:name w:val="3AD30165BE8CDC46BE9A0A187D670D6C"/>
    <w:rsid w:val="00F47B6A"/>
  </w:style>
  <w:style w:type="paragraph" w:customStyle="1" w:styleId="B09EDC1E8E54AB428CC164A921D9CC49">
    <w:name w:val="B09EDC1E8E54AB428CC164A921D9CC49"/>
    <w:rsid w:val="00F47B6A"/>
  </w:style>
  <w:style w:type="paragraph" w:customStyle="1" w:styleId="B9BE83F47CE1C64992A47240278DAD4D">
    <w:name w:val="B9BE83F47CE1C64992A47240278DAD4D"/>
    <w:rsid w:val="00F47B6A"/>
  </w:style>
  <w:style w:type="paragraph" w:customStyle="1" w:styleId="EB00852300387849AE58CE127F6AD702">
    <w:name w:val="EB00852300387849AE58CE127F6AD702"/>
    <w:rsid w:val="00F47B6A"/>
  </w:style>
  <w:style w:type="paragraph" w:customStyle="1" w:styleId="4BD582DB9D3C72459A8B1B9FC94712F3">
    <w:name w:val="4BD582DB9D3C72459A8B1B9FC94712F3"/>
    <w:rsid w:val="00F47B6A"/>
  </w:style>
  <w:style w:type="paragraph" w:customStyle="1" w:styleId="95A5ADF6ECF6C8458D4BF9F651BDCF3A">
    <w:name w:val="95A5ADF6ECF6C8458D4BF9F651BDCF3A"/>
    <w:rsid w:val="00F47B6A"/>
  </w:style>
  <w:style w:type="paragraph" w:customStyle="1" w:styleId="25512DDC28253D4E8B40A9D9BC3A1CAF">
    <w:name w:val="25512DDC28253D4E8B40A9D9BC3A1CAF"/>
    <w:rsid w:val="00F47B6A"/>
  </w:style>
  <w:style w:type="paragraph" w:customStyle="1" w:styleId="38E3FC07AA4C3D4B973895FCA082ADA7">
    <w:name w:val="38E3FC07AA4C3D4B973895FCA082ADA7"/>
    <w:rsid w:val="00F47B6A"/>
  </w:style>
  <w:style w:type="paragraph" w:customStyle="1" w:styleId="649050562101EF47B384DC8B3B1BDB4F">
    <w:name w:val="649050562101EF47B384DC8B3B1BDB4F"/>
    <w:rsid w:val="00F47B6A"/>
  </w:style>
  <w:style w:type="paragraph" w:customStyle="1" w:styleId="D68A9AD803C7A641AAA619C5B77D3FCD">
    <w:name w:val="D68A9AD803C7A641AAA619C5B77D3FCD"/>
    <w:rsid w:val="00F47B6A"/>
  </w:style>
  <w:style w:type="paragraph" w:customStyle="1" w:styleId="99EAE3528D98B64CA22D6878D973128F">
    <w:name w:val="99EAE3528D98B64CA22D6878D973128F"/>
    <w:rsid w:val="00F47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F1DBF2-C294-E445-A76E-F6A62650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2019-05-22T19:51:00Z</dcterms:created>
  <dcterms:modified xsi:type="dcterms:W3CDTF">2019-05-22T19:51:00Z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